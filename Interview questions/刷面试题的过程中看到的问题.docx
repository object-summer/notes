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刷面试题的过程中看到的问题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记录下问题的着重点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记录下所在位置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在查找该问题相关的知识记录下来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cookie,session,sessionstorage，localstorage定义与关系（2-9）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知道的网页制作会用到的图片格式有哪些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2-11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Png-8、png-24、jpeg、gif、svg重要的是webp格式（新出的格式，2/3体积jpeg）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缓存问题：每次改变js或css文件时，不更新，需要清除缓存（2-13）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{资料：https://www.cnblogs.com/chinaway/p/6613610.html}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通过query的方式添加随机数。这样虽然可以保证每次都能获取到最新的静态资源，但即使没有更新也会去重新下载，缓存也就失去了意义，增加了服务器的负担。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通过query的方式添加时间戳或者版本号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type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"text/javascript"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src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"index.js?t=20170325"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script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type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"text/javascript"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src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"index.js?v=1.0.0.0"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script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基于文件内容的hash版本冗余机制，也就是直接修改文件的URL，而不是在其后添加query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script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type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"text/javascript"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src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"index_a5dae5b.js"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script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图片过多，加载慢的问题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（2-14）!!不会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懒加载和预加载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跨域问题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"http://blog.poetries.top/2017/09/17/cross-domain/?utm_medium=hao.caibaojian.com&amp;utm_source=hao.caibaojian.com"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http://blog.poetries.top/2017/09/17/cross-domain/?utm_medium=hao.caibaojian.com&amp;utm_source=hao.caibaojian.com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document.domain跨域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有src的标签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JSONP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 结构的语义化（html5，更加简单易懂的）（2-15）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去掉或样式丢失的时候能让页面呈现清晰的结构：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，语义化，顾名思义，就是你写的HTML结构，是用相对应的有一定语义的英文字母（标签）表示的，标记的，因为HTML本身就是标记语言。不仅对自己来说，容易阅读，书写。别人看你的代码和结构也容易理解，甚至对一些不是做网页开发的人来说，也容易阅读。那么，我们以后再开发的过程中，一定要注意了，尽量使用官方的有语义的标签，不要再使用一堆无意义的标签去堆你的结构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模块化问题（）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提高代码重用率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提高开发效率、减少沟通成本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降低耦合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降低发布风险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减少Bug定位时间和Fix成本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提高页面容错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更好的实现快速迭代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更好的支持灰度发布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其中最重要的一点，我认为是“提高代码重用率”，这也是模块化最重要的特点之一。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渐进增强和优雅降级之间（2-6）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渐进增强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针对低版本浏览器进行构建页面，保证最基本的功 能，然后再针对高级浏览器进行效果、交互等改进和追加功能达到更好的用户体验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优雅降级：一开始就构建完整的功能，然后再针对低版本浏览器 进行兼容。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区别：优雅降级是从复杂的现状开始，并试图减少用户体验的供给，而渐进增强则是从一个 非常基础的，能够起作用的版本开始，并不断扩充，以适应未来环境的需要。降级（功能衰 减）意味着往回看；而渐进增强则意味着朝前看，同时保证其根基处于安全地带。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搜索引擎优化：（2-16）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内部优化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（1）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"https://baike.baidu.com/item/META"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META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标签优化：例如：TITLE，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"https://baike.baidu.com/item/KEYWORDS"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KEYWORDS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"https://baike.baidu.com/item/DESCRIPTION"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DESCRIPTION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等的优化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（2）内部链接的优化，包括相关性链接（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"https://baike.baidu.com/item/Tag%E6%A0%87%E7%AD%BE"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Tag标签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"https://baike.baidu.com/item/%E9%94%9A%E6%96%87%E6%9C%AC"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锚文本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链接，各导航链接，及图片链接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（3）网站内容更新：每天保持站内的更新(主要是文章的更新等)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二、外部优化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（1）外部链接类别：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"https://baike.baidu.com/item/%E5%8F%8B%E6%83%85%E9%93%BE%E6%8E%A5"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友情链接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"https://baike.baidu.com/item/%E5%8D%9A%E5%AE%A2/124"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博客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、论坛、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"https://baike.baidu.com/item/B2B"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B2B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"https://baike.baidu.com/item/%E6%96%B0%E9%97%BB"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新闻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"https://baike.baidu.com/item/%E5%88%86%E7%B1%BB%E4%BF%A1%E6%81%AF"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分类信息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"https://baike.baidu.com/item/%E8%B4%B4%E5%90%A7"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贴吧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、知道、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"https://baike.baidu.com/item/%E7%99%BE%E7%A7%91" \t "https://baike.baidu.com/item/%E6%90%9C%E7%B4%A2%E5%BC%95%E6%93%8E%E4%BC%98%E5%8C%96/_blank"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百科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、站群、相关信息网等尽量保持链接的多样性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（2）外链运营：每天添加一定数量的外部链接，使关键词排名稳定提升。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（3）外链选择：与一些和你网站相关性比较高,整体质量比较好的网站交换友情链接,巩固稳定关键词排名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Css的权重问题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Eg：.classA{ color:blue;} .classB{ color:red;}123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&lt;p class='classB classA'&gt; 123 &lt;/p&gt;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与样式定义在文件中的先后顺序有关，即是后面的覆盖前面的，与在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中的先后关系无关。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选择器的优先级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最高优先级是 (直接在标签中的设置样式，假设级别为1000)&lt;div style="color:Red;"&gt;&lt;/div&gt;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2.次优先级是（ID选择器 ,假设级别为100） #myDiv{color:Red;}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3.其次优先级是（类选择器，假设级别为10） .divClass{color:Red;}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4.最后优先级是 （标签选择器，假设级别是 1） div{color:Red;}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5.那么后代选择器的优先级就可以计算了啊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最后比较特殊的一个标志!important（权重），它没有特殊性值，但它的优先级是最高的，为了方便记忆，可以认为它的特殊性值为1,0,0,0,0。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　比如 .divClass span { color:Red;} 优先级别就是：10+1=11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187C9"/>
    <w:multiLevelType w:val="singleLevel"/>
    <w:tmpl w:val="863187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12E825A"/>
    <w:multiLevelType w:val="multilevel"/>
    <w:tmpl w:val="B12E825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8540E03"/>
    <w:multiLevelType w:val="singleLevel"/>
    <w:tmpl w:val="C8540E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BD8F987"/>
    <w:multiLevelType w:val="singleLevel"/>
    <w:tmpl w:val="CBD8F98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1D0A1EF"/>
    <w:multiLevelType w:val="singleLevel"/>
    <w:tmpl w:val="01D0A1E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76A4E69"/>
    <w:multiLevelType w:val="singleLevel"/>
    <w:tmpl w:val="076A4E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62402"/>
    <w:rsid w:val="0091222D"/>
    <w:rsid w:val="012A7EE5"/>
    <w:rsid w:val="02581A72"/>
    <w:rsid w:val="02BA5733"/>
    <w:rsid w:val="03376137"/>
    <w:rsid w:val="03B16BEA"/>
    <w:rsid w:val="04266CC7"/>
    <w:rsid w:val="04484CEE"/>
    <w:rsid w:val="07175F96"/>
    <w:rsid w:val="08907050"/>
    <w:rsid w:val="098000D8"/>
    <w:rsid w:val="09B7414C"/>
    <w:rsid w:val="0A04294B"/>
    <w:rsid w:val="0A8B0054"/>
    <w:rsid w:val="0B51355B"/>
    <w:rsid w:val="0C23022E"/>
    <w:rsid w:val="0C344C44"/>
    <w:rsid w:val="0CF03331"/>
    <w:rsid w:val="0D457FF9"/>
    <w:rsid w:val="0D6E1D60"/>
    <w:rsid w:val="0D937EAE"/>
    <w:rsid w:val="0D9626FB"/>
    <w:rsid w:val="0F3E1A98"/>
    <w:rsid w:val="0F992F3F"/>
    <w:rsid w:val="10B44AD6"/>
    <w:rsid w:val="10F608B3"/>
    <w:rsid w:val="12B7719A"/>
    <w:rsid w:val="13787DA3"/>
    <w:rsid w:val="138437A2"/>
    <w:rsid w:val="13B609FC"/>
    <w:rsid w:val="14034175"/>
    <w:rsid w:val="14095F6C"/>
    <w:rsid w:val="14EA6048"/>
    <w:rsid w:val="152F53B2"/>
    <w:rsid w:val="15AA46EA"/>
    <w:rsid w:val="16EC149D"/>
    <w:rsid w:val="17114B18"/>
    <w:rsid w:val="1789575E"/>
    <w:rsid w:val="17D91DF3"/>
    <w:rsid w:val="1822793E"/>
    <w:rsid w:val="184125DE"/>
    <w:rsid w:val="186F52FA"/>
    <w:rsid w:val="18FB284A"/>
    <w:rsid w:val="199C2EF6"/>
    <w:rsid w:val="1B0A651A"/>
    <w:rsid w:val="1CA919D8"/>
    <w:rsid w:val="1CD72D6E"/>
    <w:rsid w:val="1DA747B1"/>
    <w:rsid w:val="1DFB1C12"/>
    <w:rsid w:val="1F835BC9"/>
    <w:rsid w:val="1FA764A4"/>
    <w:rsid w:val="1FB407B4"/>
    <w:rsid w:val="20270290"/>
    <w:rsid w:val="21A757D0"/>
    <w:rsid w:val="22604C6D"/>
    <w:rsid w:val="22936BBF"/>
    <w:rsid w:val="241C5ACB"/>
    <w:rsid w:val="24523972"/>
    <w:rsid w:val="24AF67E1"/>
    <w:rsid w:val="25C855B0"/>
    <w:rsid w:val="25E15E5D"/>
    <w:rsid w:val="25ED176A"/>
    <w:rsid w:val="27372F68"/>
    <w:rsid w:val="276F60AB"/>
    <w:rsid w:val="2788060A"/>
    <w:rsid w:val="27B23E75"/>
    <w:rsid w:val="28A413C2"/>
    <w:rsid w:val="29225BB1"/>
    <w:rsid w:val="2A1A48A6"/>
    <w:rsid w:val="2AAE606B"/>
    <w:rsid w:val="2AC51EC1"/>
    <w:rsid w:val="2CE75E39"/>
    <w:rsid w:val="2D07648C"/>
    <w:rsid w:val="2D4C55AD"/>
    <w:rsid w:val="2DD256CC"/>
    <w:rsid w:val="2EDC158C"/>
    <w:rsid w:val="308E1186"/>
    <w:rsid w:val="30A24567"/>
    <w:rsid w:val="319D5456"/>
    <w:rsid w:val="320815B0"/>
    <w:rsid w:val="34163A71"/>
    <w:rsid w:val="363B7FA2"/>
    <w:rsid w:val="38D23C95"/>
    <w:rsid w:val="3A185E35"/>
    <w:rsid w:val="3AD408C4"/>
    <w:rsid w:val="3B4D5401"/>
    <w:rsid w:val="3B7F2B25"/>
    <w:rsid w:val="3B861A95"/>
    <w:rsid w:val="3D5B69EE"/>
    <w:rsid w:val="3D9350FD"/>
    <w:rsid w:val="3DC569BC"/>
    <w:rsid w:val="3E8C093E"/>
    <w:rsid w:val="3F71428E"/>
    <w:rsid w:val="40D804CA"/>
    <w:rsid w:val="40E62402"/>
    <w:rsid w:val="410746C7"/>
    <w:rsid w:val="41885839"/>
    <w:rsid w:val="425924C0"/>
    <w:rsid w:val="42616645"/>
    <w:rsid w:val="42FC20F4"/>
    <w:rsid w:val="43342B1D"/>
    <w:rsid w:val="43B826D3"/>
    <w:rsid w:val="44555BBB"/>
    <w:rsid w:val="44970CDD"/>
    <w:rsid w:val="455E485A"/>
    <w:rsid w:val="45AB1CD1"/>
    <w:rsid w:val="46FE4873"/>
    <w:rsid w:val="48AA1E48"/>
    <w:rsid w:val="49A9235B"/>
    <w:rsid w:val="4A08749F"/>
    <w:rsid w:val="4AF5446D"/>
    <w:rsid w:val="4C02766B"/>
    <w:rsid w:val="4C0F2C94"/>
    <w:rsid w:val="4CC23391"/>
    <w:rsid w:val="4E674B21"/>
    <w:rsid w:val="4F252F2D"/>
    <w:rsid w:val="4F964008"/>
    <w:rsid w:val="51A9217E"/>
    <w:rsid w:val="52E633BC"/>
    <w:rsid w:val="557C3053"/>
    <w:rsid w:val="580B3F35"/>
    <w:rsid w:val="58C4276C"/>
    <w:rsid w:val="58E8605F"/>
    <w:rsid w:val="5B7818F3"/>
    <w:rsid w:val="5C396733"/>
    <w:rsid w:val="5F372D3D"/>
    <w:rsid w:val="5F913E50"/>
    <w:rsid w:val="5FC37BB7"/>
    <w:rsid w:val="600574EF"/>
    <w:rsid w:val="601A519C"/>
    <w:rsid w:val="609963DC"/>
    <w:rsid w:val="61B44B8E"/>
    <w:rsid w:val="62831BAE"/>
    <w:rsid w:val="64262529"/>
    <w:rsid w:val="64C55FBC"/>
    <w:rsid w:val="659F5DF8"/>
    <w:rsid w:val="65FE74D1"/>
    <w:rsid w:val="66BB7413"/>
    <w:rsid w:val="66D325A5"/>
    <w:rsid w:val="672A5027"/>
    <w:rsid w:val="672C739D"/>
    <w:rsid w:val="67DE4673"/>
    <w:rsid w:val="68133F3E"/>
    <w:rsid w:val="6883343B"/>
    <w:rsid w:val="69AD6D6B"/>
    <w:rsid w:val="6AA428A1"/>
    <w:rsid w:val="6AC969F2"/>
    <w:rsid w:val="6CC378E9"/>
    <w:rsid w:val="6D535020"/>
    <w:rsid w:val="6DE26225"/>
    <w:rsid w:val="6DE93D20"/>
    <w:rsid w:val="6F311CB0"/>
    <w:rsid w:val="70A66592"/>
    <w:rsid w:val="70E478AE"/>
    <w:rsid w:val="730A21E0"/>
    <w:rsid w:val="74CE72DC"/>
    <w:rsid w:val="77273666"/>
    <w:rsid w:val="7A953F11"/>
    <w:rsid w:val="7B496F81"/>
    <w:rsid w:val="7B687B8C"/>
    <w:rsid w:val="7D255BBE"/>
    <w:rsid w:val="7FA97E8C"/>
    <w:rsid w:val="7FC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2018-07-01T02:07:00Z</dcterms:created>
  <dc:creator>亡命天涯不如早点回家1382149680</dc:creator>
  <cp:lastModifiedBy>亡命天涯不如早点回家1382149680</cp:lastModifiedBy>
  <dcterms:modified xsi:type="dcterms:W3CDTF">2018-07-01T13:19:16Z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